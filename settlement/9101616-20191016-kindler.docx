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1D3DC" w14:textId="77777777" w:rsidR="00B45AD4" w:rsidRDefault="00B45AD4">
      <w:pPr>
        <w:rPr>
          <w:rFonts w:ascii="Century Gothic" w:hAnsi="Century Gothic"/>
        </w:rPr>
      </w:pPr>
    </w:p>
    <w:tbl>
      <w:tblPr>
        <w:tblW w:w="0" w:type="auto"/>
        <w:tblCellSpacing w:w="20" w:type="dxa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pct5" w:color="FFFFFF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3"/>
      </w:tblGrid>
      <w:tr w:rsidR="00B45AD4" w14:paraId="4D49D764" w14:textId="77777777">
        <w:trPr>
          <w:trHeight w:val="562"/>
          <w:tblCellSpacing w:w="20" w:type="dxa"/>
        </w:trPr>
        <w:tc>
          <w:tcPr>
            <w:tcW w:w="8543" w:type="dxa"/>
            <w:shd w:val="pct5" w:color="FFFFFF" w:fill="FFFFFF"/>
          </w:tcPr>
          <w:p w14:paraId="72198D23" w14:textId="77777777" w:rsidR="00B45AD4" w:rsidRDefault="00B45AD4">
            <w:pPr>
              <w:tabs>
                <w:tab w:val="left" w:pos="214"/>
                <w:tab w:val="right" w:pos="8294"/>
              </w:tabs>
              <w:rPr>
                <w:rFonts w:ascii="Century Gothic" w:hAnsi="Century Gothic"/>
                <w:b/>
                <w:smallCaps/>
                <w:sz w:val="24"/>
              </w:rPr>
            </w:pPr>
            <w:r>
              <w:rPr>
                <w:rFonts w:ascii="Century Gothic" w:hAnsi="Century Gothic"/>
                <w:smallCaps/>
              </w:rPr>
              <w:tab/>
              <w:t>Holger Schmeling</w:t>
            </w:r>
            <w:r>
              <w:rPr>
                <w:rFonts w:ascii="Century Gothic" w:hAnsi="Century Gothic"/>
                <w:smallCaps/>
              </w:rPr>
              <w:tab/>
            </w:r>
            <w:r>
              <w:rPr>
                <w:rFonts w:ascii="Century Gothic" w:hAnsi="Century Gothic"/>
                <w:b/>
                <w:smallCaps/>
                <w:sz w:val="22"/>
              </w:rPr>
              <w:t xml:space="preserve">Rechnung  </w:t>
            </w:r>
          </w:p>
          <w:p w14:paraId="59487F55" w14:textId="688E06BD" w:rsidR="005E462C" w:rsidRDefault="00B45AD4" w:rsidP="008822A8">
            <w:pPr>
              <w:pStyle w:val="Kopfzeile"/>
              <w:tabs>
                <w:tab w:val="clear" w:pos="4536"/>
                <w:tab w:val="clear" w:pos="9072"/>
                <w:tab w:val="left" w:pos="214"/>
                <w:tab w:val="right" w:pos="8295"/>
              </w:tabs>
              <w:rPr>
                <w:rFonts w:ascii="Century Gothic" w:hAnsi="Century Gothic"/>
                <w:smallCaps/>
              </w:rPr>
            </w:pPr>
            <w:r>
              <w:rPr>
                <w:rFonts w:ascii="Century Gothic" w:hAnsi="Century Gothic"/>
                <w:smallCaps/>
              </w:rPr>
              <w:tab/>
              <w:t>Ingenieurbüro für IT- und Unternehmensberatung</w:t>
            </w:r>
            <w:r w:rsidR="00783D83">
              <w:rPr>
                <w:rFonts w:ascii="Century Gothic" w:hAnsi="Century Gothic"/>
                <w:smallCaps/>
              </w:rPr>
              <w:tab/>
            </w:r>
            <w:r w:rsidR="00600509">
              <w:rPr>
                <w:rFonts w:ascii="Century Gothic" w:hAnsi="Century Gothic"/>
                <w:b/>
                <w:smallCaps/>
                <w:sz w:val="22"/>
              </w:rPr>
              <w:t xml:space="preserve">9101616</w:t>
            </w:r>
          </w:p>
        </w:tc>
      </w:tr>
    </w:tbl>
    <w:p w14:paraId="24D8E64E" w14:textId="77777777" w:rsidR="00B45AD4" w:rsidRDefault="00B45AD4">
      <w:pPr>
        <w:rPr>
          <w:rFonts w:ascii="Century Gothic" w:hAnsi="Century Gothic"/>
        </w:rPr>
      </w:pPr>
    </w:p>
    <w:p w14:paraId="3008030C" w14:textId="77777777" w:rsidR="00B45AD4" w:rsidRDefault="00B45AD4">
      <w:pPr>
        <w:rPr>
          <w:rFonts w:ascii="Century Gothic" w:hAnsi="Century Gothic"/>
        </w:rPr>
      </w:pPr>
    </w:p>
    <w:p w14:paraId="3E69AC7D" w14:textId="77777777" w:rsidR="00B45AD4" w:rsidRDefault="00B45AD4">
      <w:pPr>
        <w:rPr>
          <w:rFonts w:ascii="Century Gothic" w:hAnsi="Century Gothic"/>
        </w:rPr>
      </w:pPr>
    </w:p>
    <w:p w14:paraId="770B1C09" w14:textId="77777777" w:rsidR="00B45AD4" w:rsidRDefault="00B45AD4">
      <w:pPr>
        <w:rPr>
          <w:rFonts w:ascii="Century Gothic" w:hAnsi="Century Gothic"/>
        </w:rPr>
      </w:pPr>
    </w:p>
    <w:p w14:paraId="003F834E" w14:textId="77777777" w:rsidR="00B45AD4" w:rsidRDefault="00B45AD4">
      <w:pPr>
        <w:pStyle w:val="Kopfzeile"/>
        <w:tabs>
          <w:tab w:val="clear" w:pos="4536"/>
          <w:tab w:val="clear" w:pos="9072"/>
        </w:tabs>
        <w:rPr>
          <w:rFonts w:ascii="Century Gothic" w:hAnsi="Century Gothic"/>
        </w:rPr>
      </w:pPr>
    </w:p>
    <w:p w14:paraId="1F9CE888" w14:textId="6795D7EF" w:rsidR="00B45AD4" w:rsidRDefault="00B45AD4">
      <w:pPr>
        <w:pStyle w:val="berschrift1"/>
      </w:pPr>
      <w:r>
        <w:t xml:space="preserve">Ingenieurbüro Holger Schmeling </w:t>
      </w:r>
      <w:r>
        <w:sym w:font="Symbol" w:char="F0B7"/>
      </w:r>
      <w:r>
        <w:t xml:space="preserve"> </w:t>
      </w:r>
      <w:r w:rsidR="00F00B9F">
        <w:t>Herzogstraße 97</w:t>
      </w:r>
      <w:r>
        <w:t xml:space="preserve"> </w:t>
      </w:r>
      <w:r>
        <w:sym w:font="Symbol" w:char="F0B7"/>
      </w:r>
      <w:r w:rsidR="00315522">
        <w:t xml:space="preserve"> 80796</w:t>
      </w:r>
      <w:r>
        <w:t xml:space="preserve"> </w:t>
      </w:r>
      <w:r w:rsidR="00315522">
        <w:t>München</w:t>
      </w:r>
    </w:p>
    <w:p w14:paraId="08CC216B" w14:textId="3A30B6C6" w:rsidR="0009048E" w:rsidRPr="002C3ED9" w:rsidRDefault="008822A8" w:rsidP="0009048E">
      <w:pPr>
        <w:pStyle w:val="Kopfzeile"/>
        <w:rPr>
          <w:rFonts w:ascii="Century Gothic" w:hAnsi="Century Gothic" w:cs="Arial"/>
        </w:rPr>
      </w:pPr>
      <w:r w:rsidRPr="002C3ED9">
        <w:rPr>
          <w:rFonts w:ascii="Century Gothic" w:hAnsi="Century Gothic" w:cs="Arial"/>
        </w:rPr>
        <w:t>Kindler IT Consulting</w:t>
      </w:r>
      <w:r w:rsidR="008C3389" w:rsidRPr="002C3ED9">
        <w:rPr>
          <w:rFonts w:ascii="Century Gothic" w:hAnsi="Century Gothic" w:cs="Arial"/>
        </w:rPr>
        <w:t xml:space="preserve"> </w:t>
      </w:r>
      <w:r w:rsidR="0009048E" w:rsidRPr="002C3ED9">
        <w:rPr>
          <w:rFonts w:ascii="Century Gothic" w:hAnsi="Century Gothic" w:cs="Arial"/>
        </w:rPr>
        <w:t xml:space="preserve"> GmbH</w:t>
      </w:r>
    </w:p>
    <w:p w14:paraId="1BA82F93" w14:textId="3A116D13" w:rsidR="0009048E" w:rsidRPr="002C3ED9" w:rsidRDefault="008822A8" w:rsidP="0009048E">
      <w:pPr>
        <w:pStyle w:val="Kopfzeile"/>
        <w:rPr>
          <w:rFonts w:ascii="Century Gothic" w:hAnsi="Century Gothic" w:cs="Arial"/>
        </w:rPr>
      </w:pPr>
      <w:r w:rsidRPr="002C3ED9">
        <w:rPr>
          <w:rFonts w:ascii="Century Gothic" w:hAnsi="Century Gothic" w:cs="Arial"/>
        </w:rPr>
        <w:t>Herrn Stefan Kindler</w:t>
      </w:r>
    </w:p>
    <w:p w14:paraId="1A2AB229" w14:textId="0C930826" w:rsidR="0009048E" w:rsidRPr="008C3389" w:rsidRDefault="008822A8" w:rsidP="0009048E">
      <w:pPr>
        <w:pStyle w:val="Kopfzeile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Theo-Schultes-Weg 4</w:t>
      </w:r>
      <w:r w:rsidR="0009048E" w:rsidRPr="008C3389">
        <w:rPr>
          <w:rFonts w:ascii="Century Gothic" w:hAnsi="Century Gothic" w:cs="Arial"/>
        </w:rPr>
        <w:br/>
      </w:r>
    </w:p>
    <w:p w14:paraId="3DE8E77C" w14:textId="075ABEC9" w:rsidR="00961D83" w:rsidRPr="008822A8" w:rsidRDefault="008822A8" w:rsidP="0009048E">
      <w:pPr>
        <w:pStyle w:val="Kopfzeile"/>
        <w:tabs>
          <w:tab w:val="clear" w:pos="4536"/>
          <w:tab w:val="clear" w:pos="9072"/>
        </w:tabs>
        <w:rPr>
          <w:rFonts w:ascii="Century Gothic" w:hAnsi="Century Gothic"/>
        </w:rPr>
      </w:pPr>
      <w:r>
        <w:rPr>
          <w:rFonts w:ascii="Century Gothic" w:hAnsi="Century Gothic" w:cs="Arial"/>
        </w:rPr>
        <w:t>D-90552 Röthenbach a. d. Pegnitz</w:t>
      </w:r>
      <w:r w:rsidR="00961D83" w:rsidRPr="00961D83">
        <w:rPr>
          <w:rFonts w:ascii="Century Gothic" w:hAnsi="Century Gothic" w:cs="Arial"/>
        </w:rPr>
        <w:br/>
      </w:r>
    </w:p>
    <w:p w14:paraId="2B054967" w14:textId="77777777" w:rsidR="00F81656" w:rsidRDefault="00F81656">
      <w:pPr>
        <w:rPr>
          <w:rFonts w:ascii="Century Gothic" w:hAnsi="Century Gothic"/>
          <w:sz w:val="24"/>
        </w:rPr>
      </w:pPr>
    </w:p>
    <w:p w14:paraId="04DDC798" w14:textId="77777777" w:rsidR="00F81656" w:rsidRDefault="00F81656">
      <w:pPr>
        <w:rPr>
          <w:rFonts w:ascii="Century Gothic" w:hAnsi="Century Gothic"/>
          <w:sz w:val="24"/>
        </w:rPr>
      </w:pPr>
    </w:p>
    <w:p w14:paraId="4B3EB728" w14:textId="77777777" w:rsidR="008D76D4" w:rsidRDefault="008D76D4">
      <w:pPr>
        <w:rPr>
          <w:rFonts w:ascii="Century Gothic" w:hAnsi="Century Gothic"/>
          <w:sz w:val="24"/>
        </w:rPr>
      </w:pPr>
    </w:p>
    <w:p w14:paraId="4005686D" w14:textId="77777777" w:rsidR="00B45AD4" w:rsidRDefault="00B45AD4">
      <w:pPr>
        <w:rPr>
          <w:rFonts w:ascii="Century Gothic" w:hAnsi="Century Gothic"/>
        </w:rPr>
      </w:pPr>
    </w:p>
    <w:p w14:paraId="2A83F0D8" w14:textId="13BB43EB" w:rsidR="00B45AD4" w:rsidRPr="00E61F1B" w:rsidRDefault="007D4D74">
      <w:pPr>
        <w:ind w:left="708" w:firstLine="708"/>
        <w:rPr>
          <w:rFonts w:ascii="Century Gothic" w:hAnsi="Century Gothic"/>
          <w:sz w:val="18"/>
          <w:szCs w:val="18"/>
        </w:rPr>
      </w:pP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="00315522">
        <w:rPr>
          <w:rFonts w:ascii="Century Gothic" w:hAnsi="Century Gothic"/>
          <w:sz w:val="18"/>
          <w:szCs w:val="18"/>
        </w:rPr>
        <w:t>München</w:t>
      </w:r>
      <w:r w:rsidR="00714D61">
        <w:rPr>
          <w:rFonts w:ascii="Century Gothic" w:hAnsi="Century Gothic"/>
          <w:sz w:val="18"/>
          <w:szCs w:val="18"/>
        </w:rPr>
        <w:t>,</w:t>
      </w:r>
      <w:r w:rsidR="00AA6409">
        <w:rPr>
          <w:rFonts w:ascii="Century Gothic" w:hAnsi="Century Gothic"/>
          <w:sz w:val="18"/>
          <w:szCs w:val="18"/>
        </w:rPr>
        <w:t xml:space="preserve"> </w:t>
      </w:r>
      <w:r w:rsidR="00600509">
        <w:rPr>
          <w:rFonts w:ascii="Century Gothic" w:hAnsi="Century Gothic"/>
          <w:sz w:val="18"/>
          <w:szCs w:val="18"/>
        </w:rPr>
        <w:t>16.10.2019</w:t>
      </w:r>
    </w:p>
    <w:p w14:paraId="22BB60BE" w14:textId="77777777" w:rsidR="00B45AD4" w:rsidRPr="00E61F1B" w:rsidRDefault="00B45AD4">
      <w:pPr>
        <w:rPr>
          <w:rFonts w:ascii="Century Gothic" w:hAnsi="Century Gothic"/>
          <w:sz w:val="18"/>
          <w:szCs w:val="18"/>
        </w:rPr>
      </w:pPr>
    </w:p>
    <w:p w14:paraId="097B1D70" w14:textId="77777777" w:rsidR="00F81656" w:rsidRDefault="00F81656">
      <w:pPr>
        <w:rPr>
          <w:rFonts w:ascii="Century Gothic" w:hAnsi="Century Gothic"/>
          <w:sz w:val="18"/>
          <w:szCs w:val="18"/>
        </w:rPr>
      </w:pPr>
    </w:p>
    <w:p w14:paraId="5324FEF1" w14:textId="77777777" w:rsidR="00F81656" w:rsidRDefault="00F81656">
      <w:pPr>
        <w:rPr>
          <w:rFonts w:ascii="Century Gothic" w:hAnsi="Century Gothic"/>
          <w:sz w:val="18"/>
          <w:szCs w:val="18"/>
        </w:rPr>
      </w:pPr>
    </w:p>
    <w:p w14:paraId="4D5558AA" w14:textId="07106BE7" w:rsidR="00D3386E" w:rsidRDefault="00D3386E" w:rsidP="00D3386E">
      <w:pPr>
        <w:rPr>
          <w:rFonts w:ascii="Century Gothic" w:hAnsi="Century Gothic"/>
          <w:sz w:val="18"/>
          <w:szCs w:val="18"/>
        </w:rPr>
      </w:pPr>
      <w:r w:rsidRPr="00E61F1B">
        <w:rPr>
          <w:rFonts w:ascii="Century Gothic" w:hAnsi="Century Gothic"/>
          <w:sz w:val="18"/>
          <w:szCs w:val="18"/>
        </w:rPr>
        <w:t>Sehr geeh</w:t>
      </w:r>
      <w:r w:rsidR="00315522">
        <w:rPr>
          <w:rFonts w:ascii="Century Gothic" w:hAnsi="Century Gothic"/>
          <w:sz w:val="18"/>
          <w:szCs w:val="18"/>
        </w:rPr>
        <w:t>rte</w:t>
      </w:r>
      <w:r w:rsidR="008822A8">
        <w:rPr>
          <w:rFonts w:ascii="Century Gothic" w:hAnsi="Century Gothic"/>
          <w:sz w:val="18"/>
          <w:szCs w:val="18"/>
        </w:rPr>
        <w:t>r</w:t>
      </w:r>
      <w:r w:rsidR="008C3389">
        <w:rPr>
          <w:rFonts w:ascii="Century Gothic" w:hAnsi="Century Gothic"/>
          <w:sz w:val="18"/>
          <w:szCs w:val="18"/>
        </w:rPr>
        <w:t xml:space="preserve"> </w:t>
      </w:r>
      <w:r w:rsidR="008822A8">
        <w:rPr>
          <w:rFonts w:ascii="Century Gothic" w:hAnsi="Century Gothic"/>
          <w:sz w:val="18"/>
          <w:szCs w:val="18"/>
        </w:rPr>
        <w:t>Herr Kindl</w:t>
      </w:r>
      <w:r w:rsidR="008C3389">
        <w:rPr>
          <w:rFonts w:ascii="Century Gothic" w:hAnsi="Century Gothic"/>
          <w:sz w:val="18"/>
          <w:szCs w:val="18"/>
        </w:rPr>
        <w:t>er</w:t>
      </w:r>
      <w:r w:rsidR="008D76D4">
        <w:rPr>
          <w:rFonts w:ascii="Century Gothic" w:hAnsi="Century Gothic"/>
          <w:sz w:val="18"/>
          <w:szCs w:val="18"/>
        </w:rPr>
        <w:t>,</w:t>
      </w:r>
    </w:p>
    <w:p w14:paraId="5E3747ED" w14:textId="77777777" w:rsidR="008D76D4" w:rsidRDefault="008D76D4" w:rsidP="00D3386E">
      <w:pPr>
        <w:rPr>
          <w:rFonts w:ascii="Century Gothic" w:hAnsi="Century Gothic"/>
          <w:sz w:val="18"/>
          <w:szCs w:val="18"/>
        </w:rPr>
      </w:pPr>
    </w:p>
    <w:p w14:paraId="31906000" w14:textId="14DCB670" w:rsidR="005B3236" w:rsidRDefault="002704CB" w:rsidP="00D3386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Sie erhalten meine Abrechnung für die</w:t>
      </w:r>
      <w:r w:rsidR="00E86858">
        <w:rPr>
          <w:rFonts w:ascii="Century Gothic" w:hAnsi="Century Gothic"/>
          <w:sz w:val="18"/>
          <w:szCs w:val="18"/>
        </w:rPr>
        <w:t xml:space="preserve"> </w:t>
      </w:r>
      <w:r w:rsidR="008C3389">
        <w:rPr>
          <w:rFonts w:ascii="Century Gothic" w:hAnsi="Century Gothic"/>
          <w:sz w:val="18"/>
          <w:szCs w:val="18"/>
        </w:rPr>
        <w:t>i</w:t>
      </w:r>
      <w:r w:rsidR="005B3236">
        <w:rPr>
          <w:rFonts w:ascii="Century Gothic" w:hAnsi="Century Gothic"/>
          <w:sz w:val="18"/>
          <w:szCs w:val="18"/>
        </w:rPr>
        <w:t xml:space="preserve">m </w:t>
      </w:r>
      <w:r w:rsidR="00600509">
        <w:rPr>
          <w:rFonts w:ascii="Century Gothic" w:hAnsi="Century Gothic"/>
          <w:sz w:val="18"/>
          <w:szCs w:val="18"/>
        </w:rPr>
        <w:t xml:space="preserve">September 2019</w:t>
      </w:r>
      <w:r w:rsidR="00377DAF">
        <w:rPr>
          <w:rFonts w:ascii="Century Gothic" w:hAnsi="Century Gothic"/>
          <w:sz w:val="18"/>
          <w:szCs w:val="18"/>
        </w:rPr>
        <w:t xml:space="preserve"> </w:t>
      </w:r>
      <w:r w:rsidR="00896268">
        <w:rPr>
          <w:rFonts w:ascii="Century Gothic" w:hAnsi="Century Gothic"/>
          <w:sz w:val="18"/>
          <w:szCs w:val="18"/>
        </w:rPr>
        <w:t xml:space="preserve">in München </w:t>
      </w:r>
      <w:r w:rsidR="005B3236">
        <w:rPr>
          <w:rFonts w:ascii="Century Gothic" w:hAnsi="Century Gothic"/>
          <w:sz w:val="18"/>
          <w:szCs w:val="18"/>
        </w:rPr>
        <w:t xml:space="preserve">bei der </w:t>
      </w:r>
      <w:r w:rsidR="008C3389">
        <w:rPr>
          <w:rFonts w:ascii="Century Gothic" w:hAnsi="Century Gothic"/>
          <w:sz w:val="18"/>
          <w:szCs w:val="18"/>
        </w:rPr>
        <w:t>Münchener Rückversicherungs-Gesellschaft</w:t>
      </w:r>
      <w:r w:rsidR="005B3236">
        <w:rPr>
          <w:rFonts w:ascii="Century Gothic" w:hAnsi="Century Gothic"/>
          <w:sz w:val="18"/>
          <w:szCs w:val="18"/>
        </w:rPr>
        <w:t xml:space="preserve"> durchgeführt</w:t>
      </w:r>
      <w:r w:rsidR="008C3389">
        <w:rPr>
          <w:rFonts w:ascii="Century Gothic" w:hAnsi="Century Gothic"/>
          <w:sz w:val="18"/>
          <w:szCs w:val="18"/>
        </w:rPr>
        <w:t xml:space="preserve">e </w:t>
      </w:r>
      <w:r w:rsidR="005B3236">
        <w:rPr>
          <w:rFonts w:ascii="Century Gothic" w:hAnsi="Century Gothic"/>
          <w:sz w:val="18"/>
          <w:szCs w:val="18"/>
        </w:rPr>
        <w:t>Beratung</w:t>
      </w:r>
      <w:r w:rsidR="00751072">
        <w:rPr>
          <w:rFonts w:ascii="Century Gothic" w:hAnsi="Century Gothic"/>
          <w:sz w:val="18"/>
          <w:szCs w:val="18"/>
        </w:rPr>
        <w:t>.</w:t>
      </w:r>
    </w:p>
    <w:p w14:paraId="79F38A29" w14:textId="77777777" w:rsidR="005B3236" w:rsidRDefault="005B3236" w:rsidP="005B3236">
      <w:pPr>
        <w:rPr>
          <w:rFonts w:ascii="Century Gothic" w:hAnsi="Century Gothic"/>
          <w:sz w:val="18"/>
          <w:szCs w:val="18"/>
        </w:rPr>
      </w:pPr>
    </w:p>
    <w:tbl>
      <w:tblPr>
        <w:tblStyle w:val="Tabellenraster"/>
        <w:tblW w:w="0" w:type="auto"/>
        <w:tblInd w:w="378" w:type="dxa"/>
        <w:tblLook w:val="04A0" w:firstRow="1" w:lastRow="0" w:firstColumn="1" w:lastColumn="0" w:noHBand="0" w:noVBand="1"/>
      </w:tblPr>
      <w:tblGrid>
        <w:gridCol w:w="1875"/>
        <w:gridCol w:w="1833"/>
        <w:gridCol w:w="1530"/>
      </w:tblGrid>
      <w:tr w:rsidR="005B3236" w:rsidRPr="000020E0" w14:paraId="44EA80C2" w14:textId="77777777" w:rsidTr="005B3236">
        <w:tc>
          <w:tcPr>
            <w:tcW w:w="1875" w:type="dxa"/>
          </w:tcPr>
          <w:p w14:paraId="0F08411B" w14:textId="725D268C" w:rsidR="005B3236" w:rsidRPr="000020E0" w:rsidRDefault="007373B9" w:rsidP="000F137C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Arbeitszeit</w:t>
            </w:r>
          </w:p>
        </w:tc>
        <w:tc>
          <w:tcPr>
            <w:tcW w:w="1833" w:type="dxa"/>
          </w:tcPr>
          <w:p w14:paraId="4AB6662D" w14:textId="755A6FCB" w:rsidR="005B3236" w:rsidRPr="000020E0" w:rsidRDefault="005B3236" w:rsidP="007373B9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 w:rsidRPr="000020E0">
              <w:rPr>
                <w:rFonts w:ascii="Century Gothic" w:hAnsi="Century Gothic"/>
                <w:b/>
                <w:sz w:val="18"/>
                <w:szCs w:val="18"/>
              </w:rPr>
              <w:t xml:space="preserve">Je </w:t>
            </w:r>
            <w:r w:rsidR="007373B9">
              <w:rPr>
                <w:rFonts w:ascii="Century Gothic" w:hAnsi="Century Gothic"/>
                <w:b/>
                <w:sz w:val="18"/>
                <w:szCs w:val="18"/>
              </w:rPr>
              <w:t>Stunde</w:t>
            </w:r>
          </w:p>
        </w:tc>
        <w:tc>
          <w:tcPr>
            <w:tcW w:w="1530" w:type="dxa"/>
          </w:tcPr>
          <w:p w14:paraId="527A9D1F" w14:textId="77777777" w:rsidR="005B3236" w:rsidRPr="000020E0" w:rsidRDefault="005B3236" w:rsidP="000F137C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 w:rsidRPr="000020E0">
              <w:rPr>
                <w:rFonts w:ascii="Century Gothic" w:hAnsi="Century Gothic"/>
                <w:b/>
                <w:sz w:val="18"/>
                <w:szCs w:val="18"/>
              </w:rPr>
              <w:t>Gesamt</w:t>
            </w:r>
          </w:p>
        </w:tc>
      </w:tr>
      <w:tr w:rsidR="005B3236" w:rsidRPr="00F00B9F" w14:paraId="37404FB6" w14:textId="77777777" w:rsidTr="005B3236">
        <w:tc>
          <w:tcPr>
            <w:tcW w:w="1875" w:type="dxa"/>
          </w:tcPr>
          <w:p w14:paraId="735A6BCA" w14:textId="2AA13745" w:rsidR="005B3236" w:rsidRPr="00F00B9F" w:rsidRDefault="00600509" w:rsidP="007373B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10,50</w:t>
            </w:r>
            <w:r w:rsidR="007373B9">
              <w:rPr>
                <w:rFonts w:ascii="Century Gothic" w:hAnsi="Century Gothic"/>
                <w:sz w:val="18"/>
                <w:szCs w:val="18"/>
              </w:rPr>
              <w:t xml:space="preserve"> Stunden</w:t>
            </w:r>
          </w:p>
        </w:tc>
        <w:tc>
          <w:tcPr>
            <w:tcW w:w="1833" w:type="dxa"/>
          </w:tcPr>
          <w:p w14:paraId="6EE61200" w14:textId="5051ECD6" w:rsidR="005B3236" w:rsidRPr="00F00B9F" w:rsidRDefault="00CA45DB" w:rsidP="008C338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85,00</w:t>
            </w:r>
            <w:r w:rsidR="005B3236" w:rsidRPr="00F00B9F">
              <w:rPr>
                <w:rFonts w:ascii="Century Gothic" w:hAnsi="Century Gothic"/>
                <w:sz w:val="18"/>
                <w:szCs w:val="18"/>
              </w:rPr>
              <w:t xml:space="preserve"> €</w:t>
            </w:r>
          </w:p>
        </w:tc>
        <w:tc>
          <w:tcPr>
            <w:tcW w:w="1530" w:type="dxa"/>
          </w:tcPr>
          <w:p w14:paraId="0B4D8051" w14:textId="25990072" w:rsidR="005B3236" w:rsidRPr="00F00B9F" w:rsidRDefault="00600509" w:rsidP="007373B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892,50</w:t>
            </w:r>
            <w:r w:rsidR="005B3236" w:rsidRPr="00F00B9F">
              <w:rPr>
                <w:rFonts w:ascii="Century Gothic" w:hAnsi="Century Gothic"/>
                <w:sz w:val="18"/>
                <w:szCs w:val="18"/>
              </w:rPr>
              <w:t xml:space="preserve"> €</w:t>
            </w:r>
          </w:p>
        </w:tc>
      </w:tr>
      <w:tr w:rsidR="005B3236" w:rsidRPr="00F00B9F" w14:paraId="661A52A5" w14:textId="77777777" w:rsidTr="005B3236">
        <w:tc>
          <w:tcPr>
            <w:tcW w:w="3708" w:type="dxa"/>
            <w:gridSpan w:val="2"/>
          </w:tcPr>
          <w:p w14:paraId="393EBA01" w14:textId="77777777" w:rsidR="005B3236" w:rsidRDefault="005B3236" w:rsidP="000F137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Gesamt Netto</w:t>
            </w:r>
          </w:p>
        </w:tc>
        <w:tc>
          <w:tcPr>
            <w:tcW w:w="1530" w:type="dxa"/>
          </w:tcPr>
          <w:p w14:paraId="36729DBE" w14:textId="1FB78DA2" w:rsidR="005B3236" w:rsidRDefault="00600509" w:rsidP="001E5298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892,50</w:t>
            </w:r>
            <w:r w:rsidR="007373B9" w:rsidRPr="00F00B9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B3236">
              <w:rPr>
                <w:rFonts w:ascii="Century Gothic" w:hAnsi="Century Gothic"/>
                <w:sz w:val="18"/>
                <w:szCs w:val="18"/>
              </w:rPr>
              <w:t>€</w:t>
            </w:r>
          </w:p>
        </w:tc>
      </w:tr>
      <w:tr w:rsidR="005B3236" w:rsidRPr="000020E0" w14:paraId="09A7BEBE" w14:textId="77777777" w:rsidTr="005B3236"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16EDE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Umsatzsteuer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6F5D7" w14:textId="2612894A" w:rsidR="005B3236" w:rsidRPr="000020E0" w:rsidRDefault="00600509" w:rsidP="000F137C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19,00</w:t>
            </w:r>
            <w:bookmarkStart w:id="0" w:name="_GoBack"/>
            <w:bookmarkEnd w:id="0"/>
            <w:r w:rsidR="005B3236"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225F9" w14:textId="74C9B523" w:rsidR="005B3236" w:rsidRPr="000020E0" w:rsidRDefault="00600509" w:rsidP="00015D22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169,57</w:t>
            </w:r>
            <w:r w:rsidR="005B3236"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 €</w:t>
            </w:r>
          </w:p>
        </w:tc>
      </w:tr>
      <w:tr w:rsidR="005B3236" w:rsidRPr="000020E0" w14:paraId="6053B048" w14:textId="77777777" w:rsidTr="005B3236"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D271D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0020E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Zahlungsbetrag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23DD4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AD3FF" w14:textId="39250906" w:rsidR="005B3236" w:rsidRPr="000020E0" w:rsidRDefault="00600509" w:rsidP="00091458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1.062,08</w:t>
            </w:r>
            <w:r w:rsidR="005B3236" w:rsidRPr="000020E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€</w:t>
            </w:r>
          </w:p>
        </w:tc>
      </w:tr>
    </w:tbl>
    <w:p w14:paraId="059EA169" w14:textId="09327B2B" w:rsidR="005B3236" w:rsidRDefault="005B3236" w:rsidP="005B3236">
      <w:pPr>
        <w:rPr>
          <w:rFonts w:ascii="Century Gothic" w:hAnsi="Century Gothic"/>
          <w:sz w:val="18"/>
          <w:szCs w:val="18"/>
        </w:rPr>
      </w:pPr>
    </w:p>
    <w:p w14:paraId="70ABDC1D" w14:textId="0C2826EB" w:rsidR="0078449D" w:rsidRDefault="0078449D" w:rsidP="005B3236">
      <w:pPr>
        <w:rPr>
          <w:rFonts w:ascii="Century Gothic" w:hAnsi="Century Gothic"/>
          <w:sz w:val="18"/>
          <w:szCs w:val="18"/>
        </w:rPr>
      </w:pPr>
    </w:p>
    <w:p w14:paraId="5A12F47B" w14:textId="77777777" w:rsidR="0078449D" w:rsidRDefault="0078449D" w:rsidP="005B3236">
      <w:pPr>
        <w:rPr>
          <w:rFonts w:ascii="Century Gothic" w:hAnsi="Century Gothic"/>
          <w:sz w:val="18"/>
          <w:szCs w:val="18"/>
        </w:rPr>
      </w:pPr>
    </w:p>
    <w:p w14:paraId="0AB07145" w14:textId="77777777" w:rsidR="00FB4A07" w:rsidRDefault="00FB4A07" w:rsidP="00FB4A07">
      <w:pPr>
        <w:rPr>
          <w:rFonts w:ascii="Century Gothic" w:hAnsi="Century Gothic"/>
          <w:sz w:val="18"/>
          <w:szCs w:val="18"/>
        </w:rPr>
      </w:pPr>
    </w:p>
    <w:p w14:paraId="54170D84" w14:textId="7C35F0FE" w:rsidR="005B3236" w:rsidRDefault="005B3236" w:rsidP="005B3236">
      <w:pPr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>Zah</w:t>
      </w:r>
      <w:r w:rsidR="000B5F97">
        <w:rPr>
          <w:rFonts w:ascii="Century Gothic" w:hAnsi="Century Gothic"/>
          <w:sz w:val="16"/>
        </w:rPr>
        <w:t xml:space="preserve">lungsbedingungen: Zahlbar bis </w:t>
      </w:r>
      <w:r w:rsidR="00B1522C">
        <w:rPr>
          <w:rFonts w:ascii="Century Gothic" w:hAnsi="Century Gothic"/>
          <w:sz w:val="16"/>
        </w:rPr>
        <w:t xml:space="preserve">15.11.2019</w:t>
      </w:r>
      <w:r>
        <w:rPr>
          <w:rFonts w:ascii="Century Gothic" w:hAnsi="Century Gothic"/>
          <w:sz w:val="16"/>
        </w:rPr>
        <w:t xml:space="preserve"> ohne Abzug.</w:t>
      </w:r>
    </w:p>
    <w:p w14:paraId="136E6BE1" w14:textId="77777777" w:rsidR="005B3236" w:rsidRDefault="005B3236" w:rsidP="005B3236">
      <w:pPr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>Bitte überweisen Sie den Betrag auf das unten angegebene Konto.</w:t>
      </w:r>
    </w:p>
    <w:p w14:paraId="0E2D51EF" w14:textId="77777777" w:rsidR="005B3236" w:rsidRDefault="005B3236" w:rsidP="005B3236">
      <w:pPr>
        <w:rPr>
          <w:rFonts w:ascii="Century Gothic" w:hAnsi="Century Gothic"/>
        </w:rPr>
      </w:pPr>
    </w:p>
    <w:p w14:paraId="56B1B181" w14:textId="77777777" w:rsidR="005B3236" w:rsidRDefault="005B3236">
      <w:pPr>
        <w:rPr>
          <w:rFonts w:ascii="Century Gothic" w:hAnsi="Century Gothic"/>
          <w:b/>
          <w:sz w:val="18"/>
          <w:szCs w:val="18"/>
        </w:rPr>
      </w:pPr>
    </w:p>
    <w:p w14:paraId="08D4619E" w14:textId="77777777" w:rsidR="005B3236" w:rsidRDefault="005B3236">
      <w:pPr>
        <w:rPr>
          <w:rFonts w:ascii="Century Gothic" w:hAnsi="Century Gothic"/>
          <w:b/>
          <w:sz w:val="18"/>
          <w:szCs w:val="18"/>
        </w:rPr>
      </w:pPr>
    </w:p>
    <w:p w14:paraId="4CF908D3" w14:textId="77777777" w:rsidR="005B3236" w:rsidRDefault="005B3236">
      <w:pPr>
        <w:rPr>
          <w:rFonts w:ascii="Century Gothic" w:hAnsi="Century Gothic"/>
        </w:rPr>
      </w:pPr>
    </w:p>
    <w:p w14:paraId="3130808B" w14:textId="77777777" w:rsidR="00845128" w:rsidRPr="002704CB" w:rsidRDefault="00845128" w:rsidP="0001357F">
      <w:pPr>
        <w:spacing w:before="240"/>
        <w:rPr>
          <w:rFonts w:ascii="Century Gothic" w:hAnsi="Century Gothic"/>
          <w:sz w:val="16"/>
          <w:szCs w:val="16"/>
        </w:rPr>
      </w:pPr>
    </w:p>
    <w:p w14:paraId="2CC03109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Vielen Dank für Ihren Auftrag.</w:t>
      </w:r>
    </w:p>
    <w:p w14:paraId="6425E642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</w:p>
    <w:p w14:paraId="1CFF5077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Mit freundlichen Grüßen</w:t>
      </w:r>
    </w:p>
    <w:p w14:paraId="09BE9A95" w14:textId="77777777" w:rsidR="00B45A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Holger Schmeling</w:t>
      </w:r>
    </w:p>
    <w:p w14:paraId="78F4358D" w14:textId="77777777" w:rsidR="008C3389" w:rsidRDefault="008C3389">
      <w:pPr>
        <w:rPr>
          <w:rFonts w:ascii="Century Gothic" w:hAnsi="Century Gothic"/>
          <w:sz w:val="18"/>
          <w:szCs w:val="18"/>
        </w:rPr>
      </w:pPr>
    </w:p>
    <w:p w14:paraId="4BB751A4" w14:textId="77777777" w:rsidR="008C3389" w:rsidRDefault="008C3389">
      <w:pPr>
        <w:rPr>
          <w:rFonts w:ascii="Century Gothic" w:hAnsi="Century Gothic"/>
          <w:sz w:val="18"/>
          <w:szCs w:val="18"/>
        </w:rPr>
      </w:pPr>
    </w:p>
    <w:sectPr w:rsidR="008C3389" w:rsidSect="001A7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7" w:bottom="709" w:left="1417" w:header="720" w:footer="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EA5AB" w14:textId="77777777" w:rsidR="00697BE1" w:rsidRDefault="00697BE1">
      <w:r>
        <w:separator/>
      </w:r>
    </w:p>
  </w:endnote>
  <w:endnote w:type="continuationSeparator" w:id="0">
    <w:p w14:paraId="3C55C95A" w14:textId="77777777" w:rsidR="00697BE1" w:rsidRDefault="0069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D8188" w14:textId="77777777" w:rsidR="004C5BDF" w:rsidRDefault="004C5B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F052" w14:textId="08B81D88" w:rsidR="008D5D3A" w:rsidRDefault="008D5D3A" w:rsidP="008D5D3A">
    <w:pPr>
      <w:widowControl w:val="0"/>
      <w:pBdr>
        <w:top w:val="single" w:sz="4" w:space="1" w:color="auto"/>
      </w:pBdr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sz w:val="16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sz w:val="16"/>
      </w:rPr>
      <w:t>Firmensitz</w:t>
    </w:r>
    <w:r>
      <w:rPr>
        <w:rFonts w:ascii="Century Gothic" w:hAnsi="Century Gothic"/>
        <w:b/>
        <w:snapToGrid w:val="0"/>
        <w:sz w:val="16"/>
      </w:rPr>
      <w:tab/>
      <w:t>Telefon</w:t>
    </w:r>
    <w:r>
      <w:rPr>
        <w:rFonts w:ascii="Century Gothic" w:hAnsi="Century Gothic"/>
        <w:snapToGrid w:val="0"/>
        <w:sz w:val="16"/>
      </w:rPr>
      <w:tab/>
      <w:t>+</w:t>
    </w:r>
    <w:r w:rsidR="00EB41AA">
      <w:rPr>
        <w:rFonts w:ascii="Century Gothic" w:hAnsi="Century Gothic"/>
        <w:snapToGrid w:val="0"/>
        <w:color w:val="000000"/>
        <w:sz w:val="16"/>
      </w:rPr>
      <w:t>49 (177) 410 74 33</w:t>
    </w:r>
    <w:r>
      <w:rPr>
        <w:rFonts w:ascii="Century Gothic" w:hAnsi="Century Gothic"/>
        <w:snapToGrid w:val="0"/>
        <w:sz w:val="16"/>
      </w:rPr>
      <w:tab/>
    </w:r>
    <w:r>
      <w:rPr>
        <w:rFonts w:ascii="Century Gothic" w:hAnsi="Century Gothic"/>
        <w:b/>
        <w:snapToGrid w:val="0"/>
        <w:sz w:val="16"/>
      </w:rPr>
      <w:t xml:space="preserve">Email </w:t>
    </w:r>
    <w:r>
      <w:rPr>
        <w:rFonts w:ascii="Century Gothic" w:hAnsi="Century Gothic"/>
        <w:b/>
        <w:snapToGrid w:val="0"/>
        <w:sz w:val="16"/>
      </w:rPr>
      <w:tab/>
      <w:t>Bankverbindung</w:t>
    </w:r>
  </w:p>
  <w:p w14:paraId="0F1B4971" w14:textId="375310CB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color w:val="000000"/>
        <w:sz w:val="22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Herzogstraße 97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holger@hschmeling.de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Deutsche Bank</w:t>
    </w:r>
  </w:p>
  <w:p w14:paraId="24DD2AC0" w14:textId="77777777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color w:val="000000"/>
        <w:sz w:val="25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80796 München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color w:val="000000"/>
        <w:sz w:val="16"/>
      </w:rPr>
      <w:t>Fax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+49 (89) 20 18 64 58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color w:val="000000"/>
        <w:sz w:val="16"/>
      </w:rPr>
      <w:t>Internet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(BLZ 700 700 24)</w:t>
    </w:r>
  </w:p>
  <w:p w14:paraId="53BDD227" w14:textId="5540D77A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  <w:rPr>
        <w:rFonts w:ascii="Century Gothic" w:hAnsi="Century Gothic"/>
        <w:snapToGrid w:val="0"/>
        <w:color w:val="000000"/>
        <w:sz w:val="16"/>
      </w:rPr>
    </w:pPr>
    <w:r>
      <w:rPr>
        <w:rFonts w:ascii="Century Gothic" w:hAnsi="Century Gothic"/>
        <w:snapToGrid w:val="0"/>
        <w:sz w:val="24"/>
      </w:rPr>
      <w:tab/>
    </w:r>
    <w:proofErr w:type="spellStart"/>
    <w:r>
      <w:rPr>
        <w:rFonts w:ascii="Century Gothic" w:hAnsi="Century Gothic"/>
        <w:b/>
        <w:snapToGrid w:val="0"/>
        <w:sz w:val="16"/>
        <w:szCs w:val="16"/>
      </w:rPr>
      <w:t>SteuerNr</w:t>
    </w:r>
    <w:proofErr w:type="spellEnd"/>
    <w:r>
      <w:rPr>
        <w:rFonts w:ascii="Century Gothic" w:hAnsi="Century Gothic"/>
        <w:b/>
        <w:snapToGrid w:val="0"/>
        <w:sz w:val="16"/>
        <w:szCs w:val="16"/>
      </w:rPr>
      <w:t>:</w:t>
    </w:r>
    <w:r>
      <w:rPr>
        <w:rFonts w:ascii="Century Gothic" w:hAnsi="Century Gothic"/>
        <w:snapToGrid w:val="0"/>
        <w:sz w:val="16"/>
        <w:szCs w:val="16"/>
      </w:rPr>
      <w:t xml:space="preserve"> 148 115 20544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bookmarkStart w:id="1" w:name="_Hlt465419735"/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HYPERLINK "http://</w:instrText>
    </w:r>
    <w:r w:rsidRPr="008D5D3A">
      <w:rPr>
        <w:rFonts w:ascii="Century Gothic" w:hAnsi="Century Gothic"/>
        <w:sz w:val="16"/>
      </w:rPr>
      <w:instrText>www.sqlserver-online.com</w:instrText>
    </w:r>
    <w:r>
      <w:rPr>
        <w:rFonts w:ascii="Century Gothic" w:hAnsi="Century Gothic"/>
        <w:sz w:val="16"/>
      </w:rPr>
      <w:instrText xml:space="preserve">" </w:instrText>
    </w:r>
    <w:r>
      <w:rPr>
        <w:rFonts w:ascii="Century Gothic" w:hAnsi="Century Gothic"/>
        <w:sz w:val="16"/>
      </w:rPr>
      <w:fldChar w:fldCharType="separate"/>
    </w:r>
    <w:r w:rsidRPr="00F74105">
      <w:rPr>
        <w:rStyle w:val="Hyperlink"/>
        <w:rFonts w:ascii="Century Gothic" w:hAnsi="Century Gothic"/>
        <w:sz w:val="16"/>
      </w:rPr>
      <w:t>www.sqlserver-online.com</w:t>
    </w:r>
    <w:bookmarkEnd w:id="1"/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napToGrid w:val="0"/>
        <w:color w:val="000000"/>
        <w:sz w:val="16"/>
      </w:rPr>
      <w:tab/>
      <w:t>Konto Nummer 35 74 324</w:t>
    </w:r>
  </w:p>
  <w:p w14:paraId="34340A2B" w14:textId="77777777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  <w:ind w:right="-648"/>
      <w:rPr>
        <w:rFonts w:ascii="Century Gothic" w:hAnsi="Century Gothic"/>
        <w:snapToGrid w:val="0"/>
        <w:color w:val="000000"/>
        <w:sz w:val="16"/>
      </w:rPr>
    </w:pPr>
    <w:r>
      <w:rPr>
        <w:rFonts w:ascii="Century Gothic" w:hAnsi="Century Gothic"/>
        <w:snapToGrid w:val="0"/>
        <w:color w:val="000000"/>
        <w:sz w:val="16"/>
      </w:rPr>
      <w:tab/>
    </w:r>
    <w:proofErr w:type="spellStart"/>
    <w:r>
      <w:rPr>
        <w:rFonts w:ascii="Century Gothic" w:hAnsi="Century Gothic"/>
        <w:snapToGrid w:val="0"/>
        <w:color w:val="000000"/>
        <w:sz w:val="16"/>
      </w:rPr>
      <w:t>Ust-IdNr</w:t>
    </w:r>
    <w:proofErr w:type="spellEnd"/>
    <w:r>
      <w:rPr>
        <w:rFonts w:ascii="Century Gothic" w:hAnsi="Century Gothic"/>
        <w:snapToGrid w:val="0"/>
        <w:color w:val="000000"/>
        <w:sz w:val="16"/>
      </w:rPr>
      <w:t>: DE175586347</w:t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  <w:t>IBAN: DE91 700 700 240 3574324 00</w:t>
    </w:r>
  </w:p>
  <w:p w14:paraId="0FEFDA9F" w14:textId="69011DE1" w:rsidR="00257DBC" w:rsidRPr="00FE7DBF" w:rsidRDefault="008D5D3A" w:rsidP="004C5BDF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</w:pP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  <w:t>BIC: DEUT DE DBMUC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4048" w14:textId="77777777" w:rsidR="004C5BDF" w:rsidRDefault="004C5B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6F5F3" w14:textId="77777777" w:rsidR="00697BE1" w:rsidRDefault="00697BE1">
      <w:r>
        <w:separator/>
      </w:r>
    </w:p>
  </w:footnote>
  <w:footnote w:type="continuationSeparator" w:id="0">
    <w:p w14:paraId="6F8C214F" w14:textId="77777777" w:rsidR="00697BE1" w:rsidRDefault="0069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4DEA" w14:textId="77777777" w:rsidR="004C5BDF" w:rsidRDefault="004C5B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9DE9" w14:textId="77777777" w:rsidR="004C5BDF" w:rsidRDefault="004C5BD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2D85C" w14:textId="77777777" w:rsidR="004C5BDF" w:rsidRDefault="004C5B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6E1"/>
    <w:multiLevelType w:val="hybridMultilevel"/>
    <w:tmpl w:val="DA709D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5A51"/>
    <w:multiLevelType w:val="hybridMultilevel"/>
    <w:tmpl w:val="4C70CB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2353"/>
    <w:multiLevelType w:val="hybridMultilevel"/>
    <w:tmpl w:val="B51C69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BF3"/>
    <w:multiLevelType w:val="hybridMultilevel"/>
    <w:tmpl w:val="8A0A0A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49A"/>
    <w:multiLevelType w:val="hybridMultilevel"/>
    <w:tmpl w:val="42CABA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B2B"/>
    <w:multiLevelType w:val="hybridMultilevel"/>
    <w:tmpl w:val="8DA6C55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01EDC"/>
    <w:multiLevelType w:val="hybridMultilevel"/>
    <w:tmpl w:val="0CA0BA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D8"/>
    <w:rsid w:val="00000BEE"/>
    <w:rsid w:val="000020E0"/>
    <w:rsid w:val="00003F2E"/>
    <w:rsid w:val="0001357F"/>
    <w:rsid w:val="000141AB"/>
    <w:rsid w:val="00015D22"/>
    <w:rsid w:val="0003388B"/>
    <w:rsid w:val="00067867"/>
    <w:rsid w:val="00072806"/>
    <w:rsid w:val="000736E4"/>
    <w:rsid w:val="00075950"/>
    <w:rsid w:val="00081CD1"/>
    <w:rsid w:val="00081DD7"/>
    <w:rsid w:val="0009048E"/>
    <w:rsid w:val="00090682"/>
    <w:rsid w:val="00091458"/>
    <w:rsid w:val="0009155D"/>
    <w:rsid w:val="0009184C"/>
    <w:rsid w:val="0009598B"/>
    <w:rsid w:val="000A2398"/>
    <w:rsid w:val="000B1163"/>
    <w:rsid w:val="000B2A34"/>
    <w:rsid w:val="000B302F"/>
    <w:rsid w:val="000B3E69"/>
    <w:rsid w:val="000B5F97"/>
    <w:rsid w:val="000B68EE"/>
    <w:rsid w:val="000B6D8A"/>
    <w:rsid w:val="000B79D2"/>
    <w:rsid w:val="000D6D11"/>
    <w:rsid w:val="001032AB"/>
    <w:rsid w:val="00104A6A"/>
    <w:rsid w:val="00104F91"/>
    <w:rsid w:val="0010571A"/>
    <w:rsid w:val="00106AC9"/>
    <w:rsid w:val="00114BD6"/>
    <w:rsid w:val="00125379"/>
    <w:rsid w:val="00125D0D"/>
    <w:rsid w:val="00131286"/>
    <w:rsid w:val="00136C7F"/>
    <w:rsid w:val="001416AE"/>
    <w:rsid w:val="001421B5"/>
    <w:rsid w:val="00152BBB"/>
    <w:rsid w:val="00160770"/>
    <w:rsid w:val="00166ACA"/>
    <w:rsid w:val="00182878"/>
    <w:rsid w:val="00183FF9"/>
    <w:rsid w:val="001850D7"/>
    <w:rsid w:val="00186005"/>
    <w:rsid w:val="00194E7A"/>
    <w:rsid w:val="00195B6B"/>
    <w:rsid w:val="001A255F"/>
    <w:rsid w:val="001A308A"/>
    <w:rsid w:val="001A35B4"/>
    <w:rsid w:val="001A7177"/>
    <w:rsid w:val="001B4D06"/>
    <w:rsid w:val="001C5293"/>
    <w:rsid w:val="001D43C9"/>
    <w:rsid w:val="001D70E0"/>
    <w:rsid w:val="001E5298"/>
    <w:rsid w:val="001E5840"/>
    <w:rsid w:val="001F1C37"/>
    <w:rsid w:val="002070D8"/>
    <w:rsid w:val="00232D37"/>
    <w:rsid w:val="0024635F"/>
    <w:rsid w:val="0025405C"/>
    <w:rsid w:val="002568FC"/>
    <w:rsid w:val="0025702E"/>
    <w:rsid w:val="00257DBC"/>
    <w:rsid w:val="00264E83"/>
    <w:rsid w:val="00266395"/>
    <w:rsid w:val="002704CB"/>
    <w:rsid w:val="00281AB5"/>
    <w:rsid w:val="002834C8"/>
    <w:rsid w:val="00290694"/>
    <w:rsid w:val="002936B7"/>
    <w:rsid w:val="00294400"/>
    <w:rsid w:val="00295AA1"/>
    <w:rsid w:val="002A17A7"/>
    <w:rsid w:val="002A4A62"/>
    <w:rsid w:val="002B6968"/>
    <w:rsid w:val="002C056C"/>
    <w:rsid w:val="002C3ED9"/>
    <w:rsid w:val="002D4C02"/>
    <w:rsid w:val="002D7C91"/>
    <w:rsid w:val="002E11D0"/>
    <w:rsid w:val="002F552C"/>
    <w:rsid w:val="002F7003"/>
    <w:rsid w:val="003006B2"/>
    <w:rsid w:val="0030368F"/>
    <w:rsid w:val="00313FC3"/>
    <w:rsid w:val="00315522"/>
    <w:rsid w:val="0033382E"/>
    <w:rsid w:val="00353B47"/>
    <w:rsid w:val="00356E49"/>
    <w:rsid w:val="00360F14"/>
    <w:rsid w:val="003615C7"/>
    <w:rsid w:val="00362CE3"/>
    <w:rsid w:val="0037204E"/>
    <w:rsid w:val="00377AA2"/>
    <w:rsid w:val="00377DAF"/>
    <w:rsid w:val="00382943"/>
    <w:rsid w:val="003B2477"/>
    <w:rsid w:val="003B2870"/>
    <w:rsid w:val="003B6343"/>
    <w:rsid w:val="003B6612"/>
    <w:rsid w:val="003C2E9B"/>
    <w:rsid w:val="003C5B1D"/>
    <w:rsid w:val="003C7FB9"/>
    <w:rsid w:val="003C7FBF"/>
    <w:rsid w:val="003D16F8"/>
    <w:rsid w:val="003D5239"/>
    <w:rsid w:val="003D5372"/>
    <w:rsid w:val="003D55D0"/>
    <w:rsid w:val="003E018F"/>
    <w:rsid w:val="003E10A8"/>
    <w:rsid w:val="004005D0"/>
    <w:rsid w:val="004028F6"/>
    <w:rsid w:val="00412AD8"/>
    <w:rsid w:val="004202F2"/>
    <w:rsid w:val="00421433"/>
    <w:rsid w:val="00422494"/>
    <w:rsid w:val="00436E3D"/>
    <w:rsid w:val="004566FE"/>
    <w:rsid w:val="00463B20"/>
    <w:rsid w:val="004731BB"/>
    <w:rsid w:val="00477C59"/>
    <w:rsid w:val="0048394E"/>
    <w:rsid w:val="00483A2A"/>
    <w:rsid w:val="00485535"/>
    <w:rsid w:val="00486C28"/>
    <w:rsid w:val="004A27D8"/>
    <w:rsid w:val="004C3B82"/>
    <w:rsid w:val="004C5BDF"/>
    <w:rsid w:val="004C66A5"/>
    <w:rsid w:val="004C6B45"/>
    <w:rsid w:val="004C7A36"/>
    <w:rsid w:val="004D1C81"/>
    <w:rsid w:val="004D2642"/>
    <w:rsid w:val="004E4447"/>
    <w:rsid w:val="004E7136"/>
    <w:rsid w:val="004F2377"/>
    <w:rsid w:val="004F480B"/>
    <w:rsid w:val="005030A7"/>
    <w:rsid w:val="00504C39"/>
    <w:rsid w:val="00514EB7"/>
    <w:rsid w:val="00515C21"/>
    <w:rsid w:val="00536B68"/>
    <w:rsid w:val="00541668"/>
    <w:rsid w:val="0054381B"/>
    <w:rsid w:val="00570898"/>
    <w:rsid w:val="0057502D"/>
    <w:rsid w:val="005A11FE"/>
    <w:rsid w:val="005A1CDC"/>
    <w:rsid w:val="005B2E79"/>
    <w:rsid w:val="005B3236"/>
    <w:rsid w:val="005B674C"/>
    <w:rsid w:val="005B687E"/>
    <w:rsid w:val="005C093F"/>
    <w:rsid w:val="005C2350"/>
    <w:rsid w:val="005D0CCF"/>
    <w:rsid w:val="005D35B7"/>
    <w:rsid w:val="005D6E07"/>
    <w:rsid w:val="005D770D"/>
    <w:rsid w:val="005D7E54"/>
    <w:rsid w:val="005E13DA"/>
    <w:rsid w:val="005E2AB9"/>
    <w:rsid w:val="005E462C"/>
    <w:rsid w:val="005E47F3"/>
    <w:rsid w:val="005F396A"/>
    <w:rsid w:val="00600509"/>
    <w:rsid w:val="00604361"/>
    <w:rsid w:val="00613AB4"/>
    <w:rsid w:val="006144FD"/>
    <w:rsid w:val="00617C2D"/>
    <w:rsid w:val="006266D6"/>
    <w:rsid w:val="006368B5"/>
    <w:rsid w:val="00647263"/>
    <w:rsid w:val="00667655"/>
    <w:rsid w:val="00680FF3"/>
    <w:rsid w:val="00683CDB"/>
    <w:rsid w:val="00697BE1"/>
    <w:rsid w:val="006A069A"/>
    <w:rsid w:val="006B3B25"/>
    <w:rsid w:val="006B793A"/>
    <w:rsid w:val="006C346B"/>
    <w:rsid w:val="006C3670"/>
    <w:rsid w:val="006C7A56"/>
    <w:rsid w:val="006D1D6A"/>
    <w:rsid w:val="006D3F2A"/>
    <w:rsid w:val="006E44A9"/>
    <w:rsid w:val="007002A5"/>
    <w:rsid w:val="00703F99"/>
    <w:rsid w:val="007120DE"/>
    <w:rsid w:val="00714D61"/>
    <w:rsid w:val="00716A95"/>
    <w:rsid w:val="0072433C"/>
    <w:rsid w:val="007245D4"/>
    <w:rsid w:val="007373B9"/>
    <w:rsid w:val="00737CE1"/>
    <w:rsid w:val="007410C7"/>
    <w:rsid w:val="00747278"/>
    <w:rsid w:val="00751072"/>
    <w:rsid w:val="0075249A"/>
    <w:rsid w:val="00754EEF"/>
    <w:rsid w:val="00755B9B"/>
    <w:rsid w:val="007577F0"/>
    <w:rsid w:val="007605E7"/>
    <w:rsid w:val="0076091D"/>
    <w:rsid w:val="0076743D"/>
    <w:rsid w:val="00770396"/>
    <w:rsid w:val="00772ABA"/>
    <w:rsid w:val="00782E30"/>
    <w:rsid w:val="00783D83"/>
    <w:rsid w:val="0078449D"/>
    <w:rsid w:val="00790F1A"/>
    <w:rsid w:val="007A532F"/>
    <w:rsid w:val="007B0F4F"/>
    <w:rsid w:val="007B30DD"/>
    <w:rsid w:val="007C4AAE"/>
    <w:rsid w:val="007D06D0"/>
    <w:rsid w:val="007D220A"/>
    <w:rsid w:val="007D4D74"/>
    <w:rsid w:val="007D73D8"/>
    <w:rsid w:val="007E597B"/>
    <w:rsid w:val="007E7E6A"/>
    <w:rsid w:val="00800653"/>
    <w:rsid w:val="0081050F"/>
    <w:rsid w:val="008148E5"/>
    <w:rsid w:val="00816A8C"/>
    <w:rsid w:val="00826B13"/>
    <w:rsid w:val="00832A23"/>
    <w:rsid w:val="00834E40"/>
    <w:rsid w:val="00845128"/>
    <w:rsid w:val="0085131D"/>
    <w:rsid w:val="008514B0"/>
    <w:rsid w:val="00853E43"/>
    <w:rsid w:val="0086139B"/>
    <w:rsid w:val="00864FB3"/>
    <w:rsid w:val="008721BD"/>
    <w:rsid w:val="00876850"/>
    <w:rsid w:val="00881892"/>
    <w:rsid w:val="008822A8"/>
    <w:rsid w:val="008869DC"/>
    <w:rsid w:val="00896268"/>
    <w:rsid w:val="008A0676"/>
    <w:rsid w:val="008A2FE9"/>
    <w:rsid w:val="008B1B0A"/>
    <w:rsid w:val="008B5F73"/>
    <w:rsid w:val="008B7C4F"/>
    <w:rsid w:val="008C3389"/>
    <w:rsid w:val="008C48BD"/>
    <w:rsid w:val="008C5A2E"/>
    <w:rsid w:val="008C7590"/>
    <w:rsid w:val="008D5D3A"/>
    <w:rsid w:val="008D76D4"/>
    <w:rsid w:val="008E3231"/>
    <w:rsid w:val="008E76A7"/>
    <w:rsid w:val="008F1C09"/>
    <w:rsid w:val="008F3FE7"/>
    <w:rsid w:val="009069C3"/>
    <w:rsid w:val="009100F6"/>
    <w:rsid w:val="00910105"/>
    <w:rsid w:val="00913136"/>
    <w:rsid w:val="00923AF8"/>
    <w:rsid w:val="00925543"/>
    <w:rsid w:val="00933A54"/>
    <w:rsid w:val="0094246D"/>
    <w:rsid w:val="009559BF"/>
    <w:rsid w:val="00955EDA"/>
    <w:rsid w:val="009573F9"/>
    <w:rsid w:val="00961D83"/>
    <w:rsid w:val="00962B9A"/>
    <w:rsid w:val="00962EC1"/>
    <w:rsid w:val="009665F0"/>
    <w:rsid w:val="009776E2"/>
    <w:rsid w:val="009831C8"/>
    <w:rsid w:val="00986BA4"/>
    <w:rsid w:val="009872EE"/>
    <w:rsid w:val="00992491"/>
    <w:rsid w:val="00997D60"/>
    <w:rsid w:val="009A284E"/>
    <w:rsid w:val="009A4272"/>
    <w:rsid w:val="009B280D"/>
    <w:rsid w:val="009C3AA3"/>
    <w:rsid w:val="009C4359"/>
    <w:rsid w:val="009C7FF9"/>
    <w:rsid w:val="009D164F"/>
    <w:rsid w:val="009D35A1"/>
    <w:rsid w:val="009D5926"/>
    <w:rsid w:val="009E4E2A"/>
    <w:rsid w:val="009F138E"/>
    <w:rsid w:val="009F2C64"/>
    <w:rsid w:val="009F3DB2"/>
    <w:rsid w:val="00A037BA"/>
    <w:rsid w:val="00A0625C"/>
    <w:rsid w:val="00A17384"/>
    <w:rsid w:val="00A21014"/>
    <w:rsid w:val="00A22E4C"/>
    <w:rsid w:val="00A45392"/>
    <w:rsid w:val="00A4699D"/>
    <w:rsid w:val="00A557CD"/>
    <w:rsid w:val="00A55D4E"/>
    <w:rsid w:val="00A6391D"/>
    <w:rsid w:val="00A6399B"/>
    <w:rsid w:val="00A66DDB"/>
    <w:rsid w:val="00A73E1E"/>
    <w:rsid w:val="00A77857"/>
    <w:rsid w:val="00A77F25"/>
    <w:rsid w:val="00A86A95"/>
    <w:rsid w:val="00A92F7B"/>
    <w:rsid w:val="00A95B0C"/>
    <w:rsid w:val="00AA3C71"/>
    <w:rsid w:val="00AA6409"/>
    <w:rsid w:val="00AA74EE"/>
    <w:rsid w:val="00AB2722"/>
    <w:rsid w:val="00AB319A"/>
    <w:rsid w:val="00AB3386"/>
    <w:rsid w:val="00AB413D"/>
    <w:rsid w:val="00AB5057"/>
    <w:rsid w:val="00AB76AE"/>
    <w:rsid w:val="00AC3941"/>
    <w:rsid w:val="00AD2703"/>
    <w:rsid w:val="00AE15AE"/>
    <w:rsid w:val="00AE5152"/>
    <w:rsid w:val="00AF55D3"/>
    <w:rsid w:val="00AF59A4"/>
    <w:rsid w:val="00AF71A9"/>
    <w:rsid w:val="00B04E17"/>
    <w:rsid w:val="00B134C4"/>
    <w:rsid w:val="00B1522C"/>
    <w:rsid w:val="00B17DC0"/>
    <w:rsid w:val="00B27AD0"/>
    <w:rsid w:val="00B27C41"/>
    <w:rsid w:val="00B430F5"/>
    <w:rsid w:val="00B45AD4"/>
    <w:rsid w:val="00B47754"/>
    <w:rsid w:val="00B478EB"/>
    <w:rsid w:val="00B57DF7"/>
    <w:rsid w:val="00B71DCD"/>
    <w:rsid w:val="00B72AC3"/>
    <w:rsid w:val="00B75242"/>
    <w:rsid w:val="00B81944"/>
    <w:rsid w:val="00B82AA7"/>
    <w:rsid w:val="00B907BD"/>
    <w:rsid w:val="00B9613C"/>
    <w:rsid w:val="00B976DC"/>
    <w:rsid w:val="00BA0073"/>
    <w:rsid w:val="00BA078B"/>
    <w:rsid w:val="00BA0F46"/>
    <w:rsid w:val="00BA26F6"/>
    <w:rsid w:val="00BA2ADC"/>
    <w:rsid w:val="00BA57B0"/>
    <w:rsid w:val="00BB30CA"/>
    <w:rsid w:val="00BC5545"/>
    <w:rsid w:val="00BE2A33"/>
    <w:rsid w:val="00BE3B95"/>
    <w:rsid w:val="00C07DC4"/>
    <w:rsid w:val="00C10570"/>
    <w:rsid w:val="00C1172C"/>
    <w:rsid w:val="00C20EE9"/>
    <w:rsid w:val="00C43E60"/>
    <w:rsid w:val="00C44EFF"/>
    <w:rsid w:val="00C63031"/>
    <w:rsid w:val="00C63FA2"/>
    <w:rsid w:val="00C64A62"/>
    <w:rsid w:val="00C70216"/>
    <w:rsid w:val="00C7223C"/>
    <w:rsid w:val="00C77D2A"/>
    <w:rsid w:val="00C8016D"/>
    <w:rsid w:val="00C8133F"/>
    <w:rsid w:val="00C83E0D"/>
    <w:rsid w:val="00C8492A"/>
    <w:rsid w:val="00C9246C"/>
    <w:rsid w:val="00C92D2E"/>
    <w:rsid w:val="00CA06E8"/>
    <w:rsid w:val="00CA45DB"/>
    <w:rsid w:val="00CA6114"/>
    <w:rsid w:val="00CA7E4A"/>
    <w:rsid w:val="00CB2F3F"/>
    <w:rsid w:val="00CB5C12"/>
    <w:rsid w:val="00CC2100"/>
    <w:rsid w:val="00CC4D37"/>
    <w:rsid w:val="00CC505E"/>
    <w:rsid w:val="00CD2381"/>
    <w:rsid w:val="00CD6E0F"/>
    <w:rsid w:val="00CD79F3"/>
    <w:rsid w:val="00CE00DD"/>
    <w:rsid w:val="00CE0B27"/>
    <w:rsid w:val="00CE0B38"/>
    <w:rsid w:val="00CF33F0"/>
    <w:rsid w:val="00CF3F64"/>
    <w:rsid w:val="00D011DC"/>
    <w:rsid w:val="00D01238"/>
    <w:rsid w:val="00D05988"/>
    <w:rsid w:val="00D21E4D"/>
    <w:rsid w:val="00D26639"/>
    <w:rsid w:val="00D3386E"/>
    <w:rsid w:val="00D34AC9"/>
    <w:rsid w:val="00D400AD"/>
    <w:rsid w:val="00D675D1"/>
    <w:rsid w:val="00D71CE2"/>
    <w:rsid w:val="00D72512"/>
    <w:rsid w:val="00D75605"/>
    <w:rsid w:val="00D77240"/>
    <w:rsid w:val="00D809B9"/>
    <w:rsid w:val="00D85984"/>
    <w:rsid w:val="00D918FB"/>
    <w:rsid w:val="00DA33E2"/>
    <w:rsid w:val="00DA4F8B"/>
    <w:rsid w:val="00DB0A25"/>
    <w:rsid w:val="00DB2302"/>
    <w:rsid w:val="00DB317C"/>
    <w:rsid w:val="00DB6C7D"/>
    <w:rsid w:val="00DC6B57"/>
    <w:rsid w:val="00DD3AD2"/>
    <w:rsid w:val="00DD4404"/>
    <w:rsid w:val="00DE3892"/>
    <w:rsid w:val="00E12639"/>
    <w:rsid w:val="00E210C9"/>
    <w:rsid w:val="00E242F2"/>
    <w:rsid w:val="00E403E7"/>
    <w:rsid w:val="00E458B0"/>
    <w:rsid w:val="00E47BA9"/>
    <w:rsid w:val="00E50DBD"/>
    <w:rsid w:val="00E61F1B"/>
    <w:rsid w:val="00E63D65"/>
    <w:rsid w:val="00E64E91"/>
    <w:rsid w:val="00E66574"/>
    <w:rsid w:val="00E70DE3"/>
    <w:rsid w:val="00E72A33"/>
    <w:rsid w:val="00E80BC1"/>
    <w:rsid w:val="00E82CA4"/>
    <w:rsid w:val="00E84BF3"/>
    <w:rsid w:val="00E86786"/>
    <w:rsid w:val="00E86858"/>
    <w:rsid w:val="00E87DF1"/>
    <w:rsid w:val="00E917CE"/>
    <w:rsid w:val="00EA1862"/>
    <w:rsid w:val="00EA57F2"/>
    <w:rsid w:val="00EB299D"/>
    <w:rsid w:val="00EB41AA"/>
    <w:rsid w:val="00ED1A2E"/>
    <w:rsid w:val="00ED2B06"/>
    <w:rsid w:val="00ED6909"/>
    <w:rsid w:val="00EE279D"/>
    <w:rsid w:val="00EF0D3E"/>
    <w:rsid w:val="00F00B9F"/>
    <w:rsid w:val="00F02DDE"/>
    <w:rsid w:val="00F05CF5"/>
    <w:rsid w:val="00F06A41"/>
    <w:rsid w:val="00F07FEB"/>
    <w:rsid w:val="00F12196"/>
    <w:rsid w:val="00F1334F"/>
    <w:rsid w:val="00F169EC"/>
    <w:rsid w:val="00F33A6D"/>
    <w:rsid w:val="00F46207"/>
    <w:rsid w:val="00F516FA"/>
    <w:rsid w:val="00F52761"/>
    <w:rsid w:val="00F62C14"/>
    <w:rsid w:val="00F77547"/>
    <w:rsid w:val="00F81656"/>
    <w:rsid w:val="00F85CF1"/>
    <w:rsid w:val="00F860DA"/>
    <w:rsid w:val="00F936CF"/>
    <w:rsid w:val="00F93918"/>
    <w:rsid w:val="00F94ACB"/>
    <w:rsid w:val="00F95668"/>
    <w:rsid w:val="00F966B4"/>
    <w:rsid w:val="00FA1008"/>
    <w:rsid w:val="00FA4146"/>
    <w:rsid w:val="00FB4A07"/>
    <w:rsid w:val="00FC6CE9"/>
    <w:rsid w:val="00FD397E"/>
    <w:rsid w:val="00FD6037"/>
    <w:rsid w:val="00FE0372"/>
    <w:rsid w:val="00FE4032"/>
    <w:rsid w:val="00FE4C8B"/>
    <w:rsid w:val="00FE7DBF"/>
    <w:rsid w:val="00FF1D4C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25E7CA"/>
  <w15:docId w15:val="{CC30608A-9392-4457-9925-57AD15D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5D7E54"/>
  </w:style>
  <w:style w:type="paragraph" w:styleId="berschrift1">
    <w:name w:val="heading 1"/>
    <w:basedOn w:val="Standard"/>
    <w:next w:val="Standard"/>
    <w:qFormat/>
    <w:rsid w:val="005D7E54"/>
    <w:pPr>
      <w:keepNext/>
      <w:outlineLvl w:val="0"/>
    </w:pPr>
    <w:rPr>
      <w:rFonts w:ascii="Tahoma" w:hAnsi="Tahoma"/>
      <w:sz w:val="1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D7E5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D7E54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5D7E54"/>
    <w:rPr>
      <w:color w:val="0000FF"/>
      <w:u w:val="single"/>
    </w:rPr>
  </w:style>
  <w:style w:type="paragraph" w:styleId="Sprechblasentext">
    <w:name w:val="Balloon Text"/>
    <w:basedOn w:val="Standard"/>
    <w:semiHidden/>
    <w:rsid w:val="007D4D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4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Briefe\Ingenieurb&#252;ro\Rechnung\Rechn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Rechnung.dot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IB</Company>
  <LinksUpToDate>false</LinksUpToDate>
  <CharactersWithSpaces>873</CharactersWithSpaces>
  <SharedDoc>false</SharedDoc>
  <HLinks>
    <vt:vector size="6" baseType="variant">
      <vt:variant>
        <vt:i4>262212</vt:i4>
      </vt:variant>
      <vt:variant>
        <vt:i4>0</vt:i4>
      </vt:variant>
      <vt:variant>
        <vt:i4>0</vt:i4>
      </vt:variant>
      <vt:variant>
        <vt:i4>5</vt:i4>
      </vt:variant>
      <vt:variant>
        <vt:lpwstr>http://www.hschmeling.de/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Schmeling</dc:creator>
  <cp:lastModifiedBy>Holger Schmeling</cp:lastModifiedBy>
  <cp:revision>154</cp:revision>
  <cp:lastPrinted>2016-04-09T14:14:00Z</cp:lastPrinted>
  <dcterms:created xsi:type="dcterms:W3CDTF">2009-01-21T14:19:00Z</dcterms:created>
  <dcterms:modified xsi:type="dcterms:W3CDTF">2019-10-04T07:24:00Z</dcterms:modified>
</cp:coreProperties>
</file>